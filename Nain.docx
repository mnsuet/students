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A2649B" w:rsidP="00A2649B">
                  <w:pPr>
                    <w:pStyle w:val="Heading1"/>
                    <w:tabs>
                      <w:tab w:val="left" w:pos="1740"/>
                      <w:tab w:val="center" w:pos="2734"/>
                    </w:tabs>
                    <w:jc w:val="left"/>
                  </w:pPr>
                  <w:bookmarkStart w:id="0" w:name="_GoBack"/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0</wp:posOffset>
                            </wp:positionV>
                            <wp:extent cx="3431540" cy="790575"/>
                            <wp:effectExtent l="0" t="0" r="16510" b="28575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31540" cy="7905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alias w:val="Enter Your Name:"/>
                                          <w:tag w:val="Enter Your Name:"/>
                                          <w:id w:val="-1349711481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Content>
                                          <w:p w:rsidR="00A2649B" w:rsidRDefault="00A2649B" w:rsidP="00A2649B">
                                            <w:pPr>
                                              <w:pStyle w:val="Header"/>
                                              <w:jc w:val="both"/>
                                            </w:pPr>
                                            <w:r>
                                              <w:t>ZulQArnain Haider</w:t>
                                            </w:r>
                                          </w:p>
                                        </w:sdtContent>
                                      </w:sdt>
                                      <w:p w:rsidR="00A2649B" w:rsidRDefault="00A2649B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-17.8pt;margin-top:0;width:270.2pt;height:6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">
                            <v:textbox>
                              <w:txbxContent>
                                <w:sdt>
                                  <w:sdtPr>
                                    <w:alias w:val="Enter Your Name:"/>
                                    <w:tag w:val="Enter Your Name:"/>
                                    <w:id w:val="-1349711481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Content>
                                    <w:p w:rsidR="00A2649B" w:rsidRDefault="00A2649B" w:rsidP="00A2649B">
                                      <w:pPr>
                                        <w:pStyle w:val="Header"/>
                                        <w:jc w:val="both"/>
                                      </w:pPr>
                                      <w:r>
                                        <w:t>ZulQArnain Haider</w:t>
                                      </w:r>
                                    </w:p>
                                  </w:sdtContent>
                                </w:sdt>
                                <w:p w:rsidR="00A2649B" w:rsidRDefault="00A2649B"/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tab/>
                  </w:r>
                  <w:r>
                    <w:tab/>
                  </w: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DC5782ACA0624B19BA4FA5FF4E97DA9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p w:rsidR="004A7542" w:rsidRPr="00A85B6F" w:rsidRDefault="008A65AF" w:rsidP="00346ED4">
                  <w:pPr>
                    <w:pStyle w:val="Heading2"/>
                  </w:pPr>
                  <w:r>
                    <w:t xml:space="preserve">MNS </w:t>
                  </w:r>
                  <w:proofErr w:type="gramStart"/>
                  <w:r>
                    <w:t>Word ,</w:t>
                  </w:r>
                  <w:proofErr w:type="gramEnd"/>
                  <w:r>
                    <w:t xml:space="preserve"> MS Excel , MS </w:t>
                  </w:r>
                  <w:proofErr w:type="spellStart"/>
                  <w:r>
                    <w:t>Powerpoint</w:t>
                  </w:r>
                  <w:proofErr w:type="spellEnd"/>
                  <w:r>
                    <w:t xml:space="preserve"> , C++</w:t>
                  </w:r>
                </w:p>
              </w:tc>
            </w:tr>
            <w:tr w:rsidR="004A7542" w:rsidRPr="00A85B6F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4A7542" w:rsidP="00346ED4"/>
                <w:p w:rsidR="004A7542" w:rsidRPr="00A85B6F" w:rsidRDefault="00401155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BA0B54F6D1C4B6DBD9A077E18766F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8A65AF" w:rsidP="00346ED4">
                  <w:pPr>
                    <w:pStyle w:val="Heading2"/>
                  </w:pPr>
                  <w:r>
                    <w:t xml:space="preserve">BSc Chemical </w:t>
                  </w:r>
                  <w:proofErr w:type="spellStart"/>
                  <w:r>
                    <w:t>Enginnering</w:t>
                  </w:r>
                  <w:proofErr w:type="spellEnd"/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>
                    <w:t xml:space="preserve"> UET Multan</w:t>
                  </w:r>
                </w:p>
                <w:p w:rsidR="004A7542" w:rsidRDefault="004A7542" w:rsidP="00346ED4"/>
                <w:p w:rsidR="008A65AF" w:rsidRDefault="008A65AF" w:rsidP="00346ED4"/>
                <w:p w:rsidR="008A65AF" w:rsidRPr="00A85B6F" w:rsidRDefault="008A65AF" w:rsidP="00346ED4"/>
                <w:p w:rsidR="004A7542" w:rsidRDefault="008A65AF" w:rsidP="00346ED4">
                  <w:pPr>
                    <w:pStyle w:val="Heading2"/>
                  </w:pPr>
                  <w:proofErr w:type="spellStart"/>
                  <w:r>
                    <w:t>Fsc</w:t>
                  </w:r>
                  <w:proofErr w:type="spellEnd"/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2016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proofErr w:type="spellStart"/>
                  <w:r>
                    <w:t>Zakyaria</w:t>
                  </w:r>
                  <w:proofErr w:type="spellEnd"/>
                  <w:r>
                    <w:t xml:space="preserve"> College </w:t>
                  </w:r>
                </w:p>
                <w:p w:rsidR="008A65AF" w:rsidRDefault="008A65AF" w:rsidP="008A65AF"/>
                <w:p w:rsidR="008A65AF" w:rsidRDefault="008A65AF" w:rsidP="008A65AF"/>
                <w:p w:rsidR="008A65AF" w:rsidRDefault="008A65AF" w:rsidP="008A65AF"/>
                <w:p w:rsidR="008A65AF" w:rsidRDefault="008A65AF" w:rsidP="008A65AF"/>
                <w:p w:rsidR="008A65AF" w:rsidRPr="00A85B6F" w:rsidRDefault="008A65AF" w:rsidP="008A65AF">
                  <w:pPr>
                    <w:pStyle w:val="Heading2"/>
                  </w:pPr>
                  <w:r>
                    <w:t>Metric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>
                    <w:t>2014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proofErr w:type="spellStart"/>
                  <w:r>
                    <w:t>Zakyaria</w:t>
                  </w:r>
                  <w:proofErr w:type="spellEnd"/>
                  <w:r>
                    <w:t xml:space="preserve"> College </w:t>
                  </w:r>
                </w:p>
                <w:p w:rsidR="008A65AF" w:rsidRPr="008A65AF" w:rsidRDefault="008A65AF" w:rsidP="008A65AF"/>
                <w:p w:rsidR="004A7542" w:rsidRPr="00A85B6F" w:rsidRDefault="004A7542" w:rsidP="00346ED4"/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401155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0A67B2AB129424B98DE188C092328A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:rsidR="00E10171" w:rsidRPr="00E10171" w:rsidRDefault="008A65AF" w:rsidP="00FE5E5B">
                  <w:pPr>
                    <w:pStyle w:val="Heading2"/>
                  </w:pPr>
                  <w:r>
                    <w:rPr>
                      <w:i/>
                      <w:color w:val="272529"/>
                      <w:sz w:val="21"/>
                    </w:rPr>
                    <w:t xml:space="preserve">To Enhance My Knowledge and Capabilities in a Dynamic Organization That Prides Itself </w:t>
                  </w:r>
                  <w:proofErr w:type="gramStart"/>
                  <w:r>
                    <w:rPr>
                      <w:i/>
                      <w:color w:val="272529"/>
                      <w:sz w:val="21"/>
                    </w:rPr>
                    <w:t>In</w:t>
                  </w:r>
                  <w:proofErr w:type="gramEnd"/>
                  <w:r>
                    <w:rPr>
                      <w:i/>
                      <w:color w:val="272529"/>
                      <w:sz w:val="21"/>
                    </w:rPr>
                    <w:t xml:space="preserve"> Giving Substantial Responsibility To New Talent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118DCAB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8B61165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8A65AF" w:rsidP="00346ED4">
                        <w:r>
                          <w:t>Chzulkarnain1122@gmail.com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8A65AF" w:rsidP="00346ED4">
                        <w:r>
                          <w:t>03047052101</w:t>
                        </w:r>
                      </w:p>
                    </w:tc>
                  </w:tr>
                </w:tbl>
                <w:p w:rsidR="004A7542" w:rsidRPr="00A85B6F" w:rsidRDefault="004A7542" w:rsidP="00346ED4"/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8A65AF" w:rsidP="004A7542">
                  <w:pPr>
                    <w:pStyle w:val="Heading1"/>
                  </w:pPr>
                  <w:r>
                    <w:t>Personal Info</w:t>
                  </w:r>
                </w:p>
                <w:p w:rsidR="004A7542" w:rsidRDefault="008A65AF" w:rsidP="00346ED4">
                  <w:pPr>
                    <w:pStyle w:val="Heading2"/>
                  </w:pPr>
                  <w:r>
                    <w:t xml:space="preserve">Father </w:t>
                  </w:r>
                  <w:proofErr w:type="gramStart"/>
                  <w:r>
                    <w:t>Name :</w:t>
                  </w:r>
                  <w:proofErr w:type="gramEnd"/>
                  <w:r>
                    <w:t xml:space="preserve">  Munir Ahmad</w:t>
                  </w:r>
                </w:p>
                <w:p w:rsidR="008A65AF" w:rsidRDefault="008A65AF" w:rsidP="008A65AF">
                  <w:proofErr w:type="gramStart"/>
                  <w:r>
                    <w:t>CNIC  :</w:t>
                  </w:r>
                  <w:proofErr w:type="gramEnd"/>
                  <w:r>
                    <w:t xml:space="preserve"> 32304-2921007-7</w:t>
                  </w:r>
                </w:p>
                <w:p w:rsidR="008A65AF" w:rsidRDefault="008A65AF" w:rsidP="008A65AF">
                  <w:proofErr w:type="gramStart"/>
                  <w:r>
                    <w:t>Province :</w:t>
                  </w:r>
                  <w:proofErr w:type="gramEnd"/>
                  <w:r>
                    <w:t xml:space="preserve"> Punjab </w:t>
                  </w:r>
                </w:p>
                <w:p w:rsidR="008A65AF" w:rsidRPr="008A65AF" w:rsidRDefault="008A65AF" w:rsidP="008A65AF">
                  <w:proofErr w:type="gramStart"/>
                  <w:r>
                    <w:t>District :</w:t>
                  </w:r>
                  <w:proofErr w:type="gramEnd"/>
                  <w:r>
                    <w:t xml:space="preserve"> Muzaffar Gar</w:t>
                  </w:r>
                </w:p>
              </w:tc>
            </w:tr>
          </w:tbl>
          <w:p w:rsidR="004A7542" w:rsidRPr="00A85B6F" w:rsidRDefault="004A7542" w:rsidP="00346ED4"/>
        </w:tc>
      </w:tr>
      <w:bookmarkEnd w:id="0"/>
    </w:tbl>
    <w:p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155" w:rsidRDefault="00401155" w:rsidP="004A7542">
      <w:pPr>
        <w:spacing w:after="0" w:line="240" w:lineRule="auto"/>
      </w:pPr>
      <w:r>
        <w:separator/>
      </w:r>
    </w:p>
  </w:endnote>
  <w:endnote w:type="continuationSeparator" w:id="0">
    <w:p w:rsidR="00401155" w:rsidRDefault="00401155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4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155" w:rsidRDefault="00401155" w:rsidP="004A7542">
      <w:pPr>
        <w:spacing w:after="0" w:line="240" w:lineRule="auto"/>
      </w:pPr>
      <w:r>
        <w:separator/>
      </w:r>
    </w:p>
  </w:footnote>
  <w:footnote w:type="continuationSeparator" w:id="0">
    <w:p w:rsidR="00401155" w:rsidRDefault="00401155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FB" w:rsidRPr="008A65AF" w:rsidRDefault="00401155" w:rsidP="008A65AF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AF"/>
    <w:rsid w:val="001C292B"/>
    <w:rsid w:val="002876BB"/>
    <w:rsid w:val="00293B83"/>
    <w:rsid w:val="002D075C"/>
    <w:rsid w:val="00401155"/>
    <w:rsid w:val="00454034"/>
    <w:rsid w:val="004A7542"/>
    <w:rsid w:val="006A3CE7"/>
    <w:rsid w:val="006F77C5"/>
    <w:rsid w:val="00857F01"/>
    <w:rsid w:val="008A65AF"/>
    <w:rsid w:val="00A2649B"/>
    <w:rsid w:val="00B90950"/>
    <w:rsid w:val="00BE5F21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F5CC"/>
  <w15:chartTrackingRefBased/>
  <w15:docId w15:val="{02D6E5D4-3F15-4519-80FE-0634D0FD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ti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5782ACA0624B19BA4FA5FF4E97D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D8368-8813-44EC-986B-2CAB6EE7E9DA}"/>
      </w:docPartPr>
      <w:docPartBody>
        <w:p w:rsidR="00000000" w:rsidRDefault="00246B68">
          <w:pPr>
            <w:pStyle w:val="DC5782ACA0624B19BA4FA5FF4E97DA98"/>
          </w:pPr>
          <w:r w:rsidRPr="002D589D">
            <w:t>Skills</w:t>
          </w:r>
        </w:p>
      </w:docPartBody>
    </w:docPart>
    <w:docPart>
      <w:docPartPr>
        <w:name w:val="EBA0B54F6D1C4B6DBD9A077E18766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58C0E-C1BE-4054-B0C6-FBEB4E42C2FE}"/>
      </w:docPartPr>
      <w:docPartBody>
        <w:p w:rsidR="00000000" w:rsidRDefault="00246B68">
          <w:pPr>
            <w:pStyle w:val="EBA0B54F6D1C4B6DBD9A077E18766FC0"/>
          </w:pPr>
          <w:r w:rsidRPr="00A85B6F">
            <w:t>Education</w:t>
          </w:r>
        </w:p>
      </w:docPartBody>
    </w:docPart>
    <w:docPart>
      <w:docPartPr>
        <w:name w:val="60A67B2AB129424B98DE188C09232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FED7D-CE8D-4494-A8A2-B97F12E665E1}"/>
      </w:docPartPr>
      <w:docPartBody>
        <w:p w:rsidR="00000000" w:rsidRDefault="00246B68">
          <w:pPr>
            <w:pStyle w:val="60A67B2AB129424B98DE188C092328A5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68"/>
    <w:rsid w:val="0024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5782ACA0624B19BA4FA5FF4E97DA98">
    <w:name w:val="DC5782ACA0624B19BA4FA5FF4E97DA98"/>
  </w:style>
  <w:style w:type="paragraph" w:customStyle="1" w:styleId="7484C04349524EA2A93693A36AA08801">
    <w:name w:val="7484C04349524EA2A93693A36AA08801"/>
  </w:style>
  <w:style w:type="paragraph" w:customStyle="1" w:styleId="F9B5261237C148FB9EA9DF05A17C64E0">
    <w:name w:val="F9B5261237C148FB9EA9DF05A17C64E0"/>
  </w:style>
  <w:style w:type="paragraph" w:customStyle="1" w:styleId="B333B7F9E4BC4D63BAFE8F819319D523">
    <w:name w:val="B333B7F9E4BC4D63BAFE8F819319D523"/>
  </w:style>
  <w:style w:type="paragraph" w:customStyle="1" w:styleId="7D84E32AB8A644789FFF565A62D3C3F8">
    <w:name w:val="7D84E32AB8A644789FFF565A62D3C3F8"/>
  </w:style>
  <w:style w:type="paragraph" w:customStyle="1" w:styleId="B1F7CE6431544DEBA7DEC7423898CEBC">
    <w:name w:val="B1F7CE6431544DEBA7DEC7423898CEBC"/>
  </w:style>
  <w:style w:type="paragraph" w:customStyle="1" w:styleId="F2266BAF6AEA462EBB723EF3F2AB6AF0">
    <w:name w:val="F2266BAF6AEA462EBB723EF3F2AB6AF0"/>
  </w:style>
  <w:style w:type="paragraph" w:customStyle="1" w:styleId="81F666BD0ABA41F4BE001DA6CFD4BA2F">
    <w:name w:val="81F666BD0ABA41F4BE001DA6CFD4BA2F"/>
  </w:style>
  <w:style w:type="paragraph" w:customStyle="1" w:styleId="651B6895117F42B1B48826566843B9B2">
    <w:name w:val="651B6895117F42B1B48826566843B9B2"/>
  </w:style>
  <w:style w:type="paragraph" w:customStyle="1" w:styleId="B4EE09401720484BA66BDF0FC9CD6E30">
    <w:name w:val="B4EE09401720484BA66BDF0FC9CD6E30"/>
  </w:style>
  <w:style w:type="paragraph" w:customStyle="1" w:styleId="BE9116659CCE465FA001CC1458B85CCE">
    <w:name w:val="BE9116659CCE465FA001CC1458B85CCE"/>
  </w:style>
  <w:style w:type="paragraph" w:customStyle="1" w:styleId="E14067500353426B9A725F1887E5EB57">
    <w:name w:val="E14067500353426B9A725F1887E5EB57"/>
  </w:style>
  <w:style w:type="paragraph" w:customStyle="1" w:styleId="21FC2676C2A3485D8346FA520D6EC067">
    <w:name w:val="21FC2676C2A3485D8346FA520D6EC067"/>
  </w:style>
  <w:style w:type="paragraph" w:customStyle="1" w:styleId="EBA0B54F6D1C4B6DBD9A077E18766FC0">
    <w:name w:val="EBA0B54F6D1C4B6DBD9A077E18766FC0"/>
  </w:style>
  <w:style w:type="paragraph" w:customStyle="1" w:styleId="D8E6FB3BDCCD401FAE9F639841172CBC">
    <w:name w:val="D8E6FB3BDCCD401FAE9F639841172CBC"/>
  </w:style>
  <w:style w:type="paragraph" w:customStyle="1" w:styleId="66C63208CB1F4F7FB7720BC1BAABA28B">
    <w:name w:val="66C63208CB1F4F7FB7720BC1BAABA28B"/>
  </w:style>
  <w:style w:type="paragraph" w:customStyle="1" w:styleId="63524BEAA8B14EE4A63915B7CD3ED8AA">
    <w:name w:val="63524BEAA8B14EE4A63915B7CD3ED8AA"/>
  </w:style>
  <w:style w:type="paragraph" w:customStyle="1" w:styleId="D1ABA3877946413A8E794D2F6B120AEF">
    <w:name w:val="D1ABA3877946413A8E794D2F6B120AEF"/>
  </w:style>
  <w:style w:type="paragraph" w:customStyle="1" w:styleId="785F50C401D0473EBFDDFD289437A6CB">
    <w:name w:val="785F50C401D0473EBFDDFD289437A6CB"/>
  </w:style>
  <w:style w:type="paragraph" w:customStyle="1" w:styleId="1D0470858E6F40C3A040B082CFC035A6">
    <w:name w:val="1D0470858E6F40C3A040B082CFC035A6"/>
  </w:style>
  <w:style w:type="paragraph" w:customStyle="1" w:styleId="CB5A4DC97CBF499990EB17E6FC977F56">
    <w:name w:val="CB5A4DC97CBF499990EB17E6FC977F56"/>
  </w:style>
  <w:style w:type="paragraph" w:customStyle="1" w:styleId="744032915105465CAD4C318877874434">
    <w:name w:val="744032915105465CAD4C318877874434"/>
  </w:style>
  <w:style w:type="paragraph" w:customStyle="1" w:styleId="60A67B2AB129424B98DE188C092328A5">
    <w:name w:val="60A67B2AB129424B98DE188C092328A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0CC6874843894D2D8821EF3FC85FE4E4">
    <w:name w:val="0CC6874843894D2D8821EF3FC85FE4E4"/>
  </w:style>
  <w:style w:type="paragraph" w:customStyle="1" w:styleId="500B6F07C9A1456987C974D8737DAAB1">
    <w:name w:val="500B6F07C9A1456987C974D8737DAAB1"/>
  </w:style>
  <w:style w:type="paragraph" w:customStyle="1" w:styleId="69CB1F4AF181432C86D00C9B1E2EE30B">
    <w:name w:val="69CB1F4AF181432C86D00C9B1E2EE30B"/>
  </w:style>
  <w:style w:type="paragraph" w:customStyle="1" w:styleId="90A05FBECE45432299138EAD258A20A1">
    <w:name w:val="90A05FBECE45432299138EAD258A20A1"/>
  </w:style>
  <w:style w:type="paragraph" w:customStyle="1" w:styleId="6576404D66A444A7B2AC47123FB66130">
    <w:name w:val="6576404D66A444A7B2AC47123FB66130"/>
  </w:style>
  <w:style w:type="paragraph" w:customStyle="1" w:styleId="1AF5A1E83C3F4C918060E368C203F920">
    <w:name w:val="1AF5A1E83C3F4C918060E368C203F920"/>
  </w:style>
  <w:style w:type="paragraph" w:customStyle="1" w:styleId="214B92DBBEE14F158A1B9738022B011B">
    <w:name w:val="214B92DBBEE14F158A1B9738022B011B"/>
  </w:style>
  <w:style w:type="paragraph" w:customStyle="1" w:styleId="A3099A5CC95449A79C1B824D1C331EBA">
    <w:name w:val="A3099A5CC95449A79C1B824D1C331E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ZulQArnain Haider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12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Husnain</dc:creator>
  <cp:keywords/>
  <dc:description/>
  <cp:lastModifiedBy>Ali Husnain</cp:lastModifiedBy>
  <cp:revision>1</cp:revision>
  <dcterms:created xsi:type="dcterms:W3CDTF">2017-09-18T04:26:00Z</dcterms:created>
  <dcterms:modified xsi:type="dcterms:W3CDTF">2017-09-18T04:38:00Z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